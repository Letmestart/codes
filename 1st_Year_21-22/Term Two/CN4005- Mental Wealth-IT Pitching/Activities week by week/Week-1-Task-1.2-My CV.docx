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F334" w14:textId="48E987AC" w:rsidR="00827685" w:rsidRDefault="00C228A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6DFC88" wp14:editId="16E3B06E">
                <wp:simplePos x="0" y="0"/>
                <wp:positionH relativeFrom="column">
                  <wp:posOffset>8660130</wp:posOffset>
                </wp:positionH>
                <wp:positionV relativeFrom="paragraph">
                  <wp:posOffset>3440430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CEB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681.55pt;margin-top:270.55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bpLuX4BAAAoAwAADgAAAAAAAAAA&#10;AAAAAAA8AgAAZHJzL2Uyb0RvYy54bWxQSwECLQAUAAYACAAAACEAYS3BqcABAABWBAAAEAAAAAAA&#10;AAAAAAAAAADmAwAAZHJzL2luay9pbmsxLnhtbFBLAQItABQABgAIAAAAIQDl8Iuj4AAAAA0BAAAP&#10;AAAAAAAAAAAAAAAAANQ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208AFF" wp14:editId="3482B2B2">
                <wp:simplePos x="0" y="0"/>
                <wp:positionH relativeFrom="column">
                  <wp:posOffset>-1043571</wp:posOffset>
                </wp:positionH>
                <wp:positionV relativeFrom="paragraph">
                  <wp:posOffset>4405154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D9317" id="Ink 18" o:spid="_x0000_s1026" type="#_x0000_t75" style="position:absolute;margin-left:-82.5pt;margin-top:346.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N0+kfgEAACgDAAAOAAAAAAAAAAAAAAAAADwCAABkcnMvZTJv&#10;RG9jLnhtbFBLAQItABQABgAIAAAAIQBRVingsAEAAAYEAAAQAAAAAAAAAAAAAAAAAOYDAABkcnMv&#10;aW5rL2luazEueG1sUEsBAi0AFAAGAAgAAAAhALZO49rgAAAADQEAAA8AAAAAAAAAAAAAAAAAx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E02A6A" wp14:editId="6A943294">
                <wp:simplePos x="0" y="0"/>
                <wp:positionH relativeFrom="column">
                  <wp:posOffset>6750429</wp:posOffset>
                </wp:positionH>
                <wp:positionV relativeFrom="paragraph">
                  <wp:posOffset>-61366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D7D6B" id="Ink 14" o:spid="_x0000_s1026" type="#_x0000_t75" style="position:absolute;margin-left:531.2pt;margin-top:-5.2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5l5+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BvmXn4BAAAoAwAADgAAAAAAAAAAAAAAAAA8AgAAZHJz&#10;L2Uyb0RvYy54bWxQSwECLQAUAAYACAAAACEAd/ZbO7QBAAAGBAAAEAAAAAAAAAAAAAAAAADmAwAA&#10;ZHJzL2luay9pbmsxLnhtbFBLAQItABQABgAIAAAAIQCqsQys4AAAAAw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CC7DF" wp14:editId="4B2FDF81">
                <wp:simplePos x="0" y="0"/>
                <wp:positionH relativeFrom="column">
                  <wp:posOffset>2483349</wp:posOffset>
                </wp:positionH>
                <wp:positionV relativeFrom="paragraph">
                  <wp:posOffset>137354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7929A" id="Ink 13" o:spid="_x0000_s1026" type="#_x0000_t75" style="position:absolute;margin-left:195.2pt;margin-top:10.4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90B+AQAAKA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gr3QH4BAAAoAwAADgAAAAAAAAAAAAAAAAA8AgAAZHJzL2Uy&#10;b0RvYy54bWxQSwECLQAUAAYACAAAACEA9x2lwrMBAAAGBAAAEAAAAAAAAAAAAAAAAADmAwAAZHJz&#10;L2luay9pbmsxLnhtbFBLAQItABQABgAIAAAAIQBDCnaj3gAAAAkBAAAPAAAAAAAAAAAAAAAAAMc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5D8BEB" wp14:editId="3CDBE549">
                <wp:simplePos x="0" y="0"/>
                <wp:positionH relativeFrom="column">
                  <wp:posOffset>1121109</wp:posOffset>
                </wp:positionH>
                <wp:positionV relativeFrom="paragraph">
                  <wp:posOffset>-216886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7E944" id="Ink 1" o:spid="_x0000_s1026" type="#_x0000_t75" style="position:absolute;margin-left:87.95pt;margin-top:-17.4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0R01Z9AQAAJgMAAA4AAAAAAAAAAAAAAAAAPAIAAGRycy9l&#10;Mm9Eb2MueG1sUEsBAi0AFAAGAAgAAAAhAFHGave0AQAABgQAABAAAAAAAAAAAAAAAAAA5QMAAGRy&#10;cy9pbmsvaW5rMS54bWxQSwECLQAUAAYACAAAACEA2ejRPN8AAAALAQAADwAAAAAAAAAAAAAAAADH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</w:p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071F7F66" w14:textId="77777777" w:rsidTr="00827685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ECD0B03" w14:textId="7B964D38" w:rsidR="00E54329" w:rsidRPr="00622F46" w:rsidRDefault="00827685" w:rsidP="00C55E2B">
            <w:pPr>
              <w:pStyle w:val="Heading2"/>
              <w:rPr>
                <w:sz w:val="28"/>
                <w:szCs w:val="28"/>
              </w:rPr>
            </w:pPr>
            <w:r w:rsidRPr="00622F46">
              <w:rPr>
                <w:sz w:val="28"/>
                <w:szCs w:val="28"/>
              </w:rPr>
              <w:t>Md Towhedur Rahm</w:t>
            </w:r>
            <w:r w:rsidR="00C55E2B" w:rsidRPr="00622F46">
              <w:rPr>
                <w:sz w:val="28"/>
                <w:szCs w:val="28"/>
              </w:rPr>
              <w:t>an</w:t>
            </w:r>
          </w:p>
          <w:p w14:paraId="59343268" w14:textId="1ADB7467" w:rsidR="00FB191B" w:rsidRPr="00B257FB" w:rsidRDefault="00264344" w:rsidP="00FB191B">
            <w:pPr>
              <w:rPr>
                <w:b/>
                <w:bCs/>
              </w:rPr>
            </w:pPr>
            <w:r w:rsidRPr="00B257FB">
              <w:rPr>
                <w:b/>
                <w:bCs/>
              </w:rPr>
              <w:t>POPLAR, LONDON,</w:t>
            </w:r>
          </w:p>
          <w:p w14:paraId="51330DA6" w14:textId="54C147CE" w:rsidR="00FA5CB7" w:rsidRDefault="00496DC5" w:rsidP="00EA0256">
            <w:pPr>
              <w:rPr>
                <w:b/>
                <w:bCs/>
              </w:rPr>
            </w:pPr>
            <w:r>
              <w:rPr>
                <w:b/>
                <w:bCs/>
              </w:rPr>
              <w:t>GREAT</w:t>
            </w:r>
            <w:r w:rsidR="00264344" w:rsidRPr="00B257FB">
              <w:rPr>
                <w:b/>
                <w:bCs/>
              </w:rPr>
              <w:t xml:space="preserve"> BRITAIN</w:t>
            </w:r>
          </w:p>
          <w:p w14:paraId="15EC9BF4" w14:textId="3127AB9F" w:rsidR="00EA0256" w:rsidRDefault="00EA0256" w:rsidP="00EA0256">
            <w:pPr>
              <w:rPr>
                <w:b/>
                <w:bCs/>
              </w:rPr>
            </w:pPr>
          </w:p>
          <w:p w14:paraId="59EFAD48" w14:textId="5AD777AD" w:rsidR="00EA0256" w:rsidRDefault="00EA0256" w:rsidP="00EA0256">
            <w:pPr>
              <w:rPr>
                <w:b/>
                <w:bCs/>
              </w:rPr>
            </w:pPr>
          </w:p>
          <w:p w14:paraId="1716FD7E" w14:textId="680795D9" w:rsidR="00EA0256" w:rsidRDefault="00EA0256" w:rsidP="00EA0256">
            <w:pPr>
              <w:rPr>
                <w:b/>
                <w:bCs/>
              </w:rPr>
            </w:pPr>
          </w:p>
          <w:p w14:paraId="060CA630" w14:textId="2E5038AF" w:rsidR="00EA0256" w:rsidRDefault="00EA0256" w:rsidP="00EA0256">
            <w:pPr>
              <w:rPr>
                <w:b/>
                <w:bCs/>
              </w:rPr>
            </w:pPr>
          </w:p>
          <w:p w14:paraId="569B62B8" w14:textId="2227222F" w:rsidR="00EA0256" w:rsidRDefault="00EA0256" w:rsidP="00EA0256">
            <w:pPr>
              <w:rPr>
                <w:b/>
                <w:bCs/>
              </w:rPr>
            </w:pPr>
          </w:p>
          <w:p w14:paraId="525729C8" w14:textId="77777777" w:rsidR="00EA0256" w:rsidRPr="00EA0256" w:rsidRDefault="00EA0256" w:rsidP="00EA0256">
            <w:pPr>
              <w:rPr>
                <w:b/>
                <w:bCs/>
              </w:rPr>
            </w:pPr>
          </w:p>
          <w:p w14:paraId="5A6E523B" w14:textId="2E9F7BC3" w:rsidR="00C55E2B" w:rsidRPr="00C55E2B" w:rsidRDefault="00C228A1" w:rsidP="00C55E2B">
            <w:pPr>
              <w:pStyle w:val="Heading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3A1B2806" wp14:editId="5146A0F9">
                      <wp:simplePos x="0" y="0"/>
                      <wp:positionH relativeFrom="column">
                        <wp:posOffset>2279229</wp:posOffset>
                      </wp:positionH>
                      <wp:positionV relativeFrom="paragraph">
                        <wp:posOffset>131454</wp:posOffset>
                      </wp:positionV>
                      <wp:extent cx="360" cy="360"/>
                      <wp:effectExtent l="0" t="0" r="0" b="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9E7AA" id="Ink 32" o:spid="_x0000_s1026" type="#_x0000_t75" style="position:absolute;margin-left:179.1pt;margin-top:10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Ghd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2B040C8" wp14:editId="33D23832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62865</wp:posOffset>
                      </wp:positionV>
                      <wp:extent cx="360" cy="360"/>
                      <wp:effectExtent l="0" t="0" r="0" b="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F55D4E" id="Ink 31" o:spid="_x0000_s1026" type="#_x0000_t75" style="position:absolute;margin-left:177.15pt;margin-top:4.6pt;width: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bF9+AQAAKA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00FCB32" wp14:editId="1934AD86">
                      <wp:simplePos x="0" y="0"/>
                      <wp:positionH relativeFrom="column">
                        <wp:posOffset>1781709</wp:posOffset>
                      </wp:positionH>
                      <wp:positionV relativeFrom="paragraph">
                        <wp:posOffset>249534</wp:posOffset>
                      </wp:positionV>
                      <wp:extent cx="360" cy="360"/>
                      <wp:effectExtent l="0" t="0" r="0" b="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F83F0" id="Ink 7" o:spid="_x0000_s1026" type="#_x0000_t75" style="position:absolute;margin-left:139.95pt;margin-top:19.3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">
                      <v:imagedata r:id="rId8" o:title=""/>
                    </v:shape>
                  </w:pict>
                </mc:Fallback>
              </mc:AlternateContent>
            </w:r>
            <w:r w:rsidR="00C55E2B" w:rsidRPr="00C55E2B">
              <w:rPr>
                <w:sz w:val="24"/>
                <w:szCs w:val="24"/>
              </w:rPr>
              <w:t>Profile</w:t>
            </w:r>
          </w:p>
          <w:p w14:paraId="3B325E48" w14:textId="77777777" w:rsidR="00C228A1" w:rsidRDefault="00C228A1" w:rsidP="00C55E2B">
            <w:pPr>
              <w:suppressAutoHyphens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6AD66271" wp14:editId="242C8890">
                      <wp:simplePos x="0" y="0"/>
                      <wp:positionH relativeFrom="column">
                        <wp:posOffset>2335389</wp:posOffset>
                      </wp:positionH>
                      <wp:positionV relativeFrom="paragraph">
                        <wp:posOffset>234259</wp:posOffset>
                      </wp:positionV>
                      <wp:extent cx="360" cy="360"/>
                      <wp:effectExtent l="0" t="0" r="0" b="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AA36C0" id="Ink 49" o:spid="_x0000_s1026" type="#_x0000_t75" style="position:absolute;margin-left:183.55pt;margin-top:18.1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ai9+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7369AA2" wp14:editId="053DAA67">
                      <wp:simplePos x="0" y="0"/>
                      <wp:positionH relativeFrom="column">
                        <wp:posOffset>164589</wp:posOffset>
                      </wp:positionH>
                      <wp:positionV relativeFrom="paragraph">
                        <wp:posOffset>196819</wp:posOffset>
                      </wp:positionV>
                      <wp:extent cx="360" cy="360"/>
                      <wp:effectExtent l="0" t="0" r="0" b="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94974" id="Ink 48" o:spid="_x0000_s1026" type="#_x0000_t75" style="position:absolute;margin-left:12.6pt;margin-top:15.15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4338A4F" wp14:editId="66C300CE">
                      <wp:simplePos x="0" y="0"/>
                      <wp:positionH relativeFrom="column">
                        <wp:posOffset>21309</wp:posOffset>
                      </wp:positionH>
                      <wp:positionV relativeFrom="paragraph">
                        <wp:posOffset>246859</wp:posOffset>
                      </wp:positionV>
                      <wp:extent cx="360" cy="360"/>
                      <wp:effectExtent l="0" t="0" r="0" b="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A89F4" id="Ink 47" o:spid="_x0000_s1026" type="#_x0000_t75" style="position:absolute;margin-left:1.35pt;margin-top:19.1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SBN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95DEEE6" wp14:editId="1F6A4110">
                      <wp:simplePos x="0" y="0"/>
                      <wp:positionH relativeFrom="column">
                        <wp:posOffset>-40611</wp:posOffset>
                      </wp:positionH>
                      <wp:positionV relativeFrom="paragraph">
                        <wp:posOffset>259099</wp:posOffset>
                      </wp:positionV>
                      <wp:extent cx="360" cy="360"/>
                      <wp:effectExtent l="0" t="0" r="0" b="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9481B" id="Ink 46" o:spid="_x0000_s1026" type="#_x0000_t75" style="position:absolute;margin-left:-3.55pt;margin-top:20.05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">
                      <v:imagedata r:id="rId8" o:title=""/>
                    </v:shape>
                  </w:pict>
                </mc:Fallback>
              </mc:AlternateContent>
            </w:r>
            <w:r w:rsidR="00C55E2B" w:rsidRPr="009C262E">
              <w:rPr>
                <w:b/>
                <w:bCs/>
                <w:lang w:val="en-GB"/>
              </w:rPr>
              <w:t>I am willing to give total support the</w:t>
            </w:r>
          </w:p>
          <w:p w14:paraId="2FB25310" w14:textId="40338071" w:rsidR="00AE4B66" w:rsidRDefault="00352C76" w:rsidP="006965FE">
            <w:pPr>
              <w:suppressAutoHyphen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an </w:t>
            </w:r>
            <w:r w:rsidR="00C55E2B" w:rsidRPr="009C262E">
              <w:rPr>
                <w:b/>
                <w:bCs/>
                <w:lang w:val="en-GB"/>
              </w:rPr>
              <w:t xml:space="preserve">organization that I am in, with the experience and capability that I have, in order to achieve </w:t>
            </w:r>
            <w:r w:rsidR="006C43E4">
              <w:rPr>
                <w:b/>
                <w:bCs/>
                <w:lang w:val="en-GB"/>
              </w:rPr>
              <w:t xml:space="preserve">the </w:t>
            </w:r>
            <w:r w:rsidR="00C55E2B" w:rsidRPr="009C262E">
              <w:rPr>
                <w:b/>
                <w:bCs/>
                <w:lang w:val="en-GB"/>
              </w:rPr>
              <w:t>organization’s goals and create mutual benefits.</w:t>
            </w:r>
          </w:p>
          <w:p w14:paraId="12D34F7D" w14:textId="4F9D191E" w:rsidR="00D279D3" w:rsidRDefault="00D279D3" w:rsidP="006965FE">
            <w:pPr>
              <w:suppressAutoHyphens/>
              <w:rPr>
                <w:b/>
                <w:bCs/>
                <w:lang w:val="en-GB"/>
              </w:rPr>
            </w:pPr>
          </w:p>
          <w:p w14:paraId="58D98244" w14:textId="24B9429C" w:rsidR="00D279D3" w:rsidRDefault="00D279D3" w:rsidP="006965FE">
            <w:pPr>
              <w:suppressAutoHyphens/>
              <w:rPr>
                <w:b/>
                <w:bCs/>
                <w:u w:val="single"/>
                <w:lang w:val="en-GB"/>
              </w:rPr>
            </w:pPr>
            <w:r w:rsidRPr="00803039">
              <w:rPr>
                <w:b/>
                <w:bCs/>
                <w:u w:val="single"/>
                <w:lang w:val="en-GB"/>
              </w:rPr>
              <w:t>S</w:t>
            </w:r>
            <w:r w:rsidR="00803039" w:rsidRPr="00803039">
              <w:rPr>
                <w:b/>
                <w:bCs/>
                <w:u w:val="single"/>
                <w:lang w:val="en-GB"/>
              </w:rPr>
              <w:t>KILLS &amp; ABILITIES:</w:t>
            </w:r>
          </w:p>
          <w:p w14:paraId="723D2A78" w14:textId="2F932898" w:rsidR="00A30B54" w:rsidRDefault="00A30B54" w:rsidP="006965FE">
            <w:pPr>
              <w:suppressAutoHyphens/>
              <w:rPr>
                <w:b/>
                <w:bCs/>
                <w:u w:val="single"/>
                <w:lang w:val="en-GB"/>
              </w:rPr>
            </w:pPr>
          </w:p>
          <w:p w14:paraId="3B891162" w14:textId="7EA1684E" w:rsidR="00A30B54" w:rsidRPr="000B424C" w:rsidRDefault="00CE5A3C" w:rsidP="000B424C">
            <w:pPr>
              <w:pStyle w:val="ListParagraph"/>
              <w:numPr>
                <w:ilvl w:val="0"/>
                <w:numId w:val="7"/>
              </w:numPr>
              <w:suppressAutoHyphens/>
              <w:rPr>
                <w:b/>
                <w:bCs/>
                <w:lang w:val="en-GB"/>
              </w:rPr>
            </w:pPr>
            <w:r w:rsidRPr="000B424C">
              <w:rPr>
                <w:b/>
                <w:bCs/>
                <w:lang w:val="en-GB"/>
              </w:rPr>
              <w:t>Java</w:t>
            </w:r>
          </w:p>
          <w:p w14:paraId="112B70E6" w14:textId="5DA72B14" w:rsidR="00CE5A3C" w:rsidRPr="000B424C" w:rsidRDefault="00CE5A3C" w:rsidP="000B424C">
            <w:pPr>
              <w:pStyle w:val="ListParagraph"/>
              <w:numPr>
                <w:ilvl w:val="0"/>
                <w:numId w:val="7"/>
              </w:numPr>
              <w:suppressAutoHyphens/>
              <w:rPr>
                <w:b/>
                <w:bCs/>
                <w:lang w:val="en-GB"/>
              </w:rPr>
            </w:pPr>
            <w:r w:rsidRPr="000B424C">
              <w:rPr>
                <w:b/>
                <w:bCs/>
                <w:lang w:val="en-GB"/>
              </w:rPr>
              <w:t>Java Scrips</w:t>
            </w:r>
          </w:p>
          <w:p w14:paraId="412EE37D" w14:textId="65CD8BD8" w:rsidR="00744AD2" w:rsidRPr="00AA6F9A" w:rsidRDefault="00CE5A3C" w:rsidP="00AA6F9A">
            <w:pPr>
              <w:pStyle w:val="ListParagraph"/>
              <w:numPr>
                <w:ilvl w:val="0"/>
                <w:numId w:val="7"/>
              </w:numPr>
              <w:suppressAutoHyphens/>
              <w:rPr>
                <w:b/>
                <w:bCs/>
                <w:lang w:val="en-GB"/>
              </w:rPr>
            </w:pPr>
            <w:r w:rsidRPr="000B424C">
              <w:rPr>
                <w:b/>
                <w:bCs/>
                <w:lang w:val="en-GB"/>
              </w:rPr>
              <w:t>HTML</w:t>
            </w:r>
            <w:r w:rsidR="00AA6F9A">
              <w:rPr>
                <w:b/>
                <w:bCs/>
                <w:lang w:val="en-GB"/>
              </w:rPr>
              <w:t xml:space="preserve"> &amp; CSS</w:t>
            </w:r>
          </w:p>
          <w:p w14:paraId="54E54789" w14:textId="518F0F8F" w:rsidR="00744AD2" w:rsidRDefault="00744AD2" w:rsidP="000B424C">
            <w:pPr>
              <w:pStyle w:val="ListParagraph"/>
              <w:numPr>
                <w:ilvl w:val="0"/>
                <w:numId w:val="7"/>
              </w:numPr>
              <w:suppressAutoHyphens/>
              <w:rPr>
                <w:b/>
                <w:bCs/>
                <w:lang w:val="en-GB"/>
              </w:rPr>
            </w:pPr>
            <w:r w:rsidRPr="000B424C">
              <w:rPr>
                <w:b/>
                <w:bCs/>
                <w:lang w:val="en-GB"/>
              </w:rPr>
              <w:t>Presentation Skills</w:t>
            </w:r>
          </w:p>
          <w:p w14:paraId="7854C9FF" w14:textId="03729B43" w:rsidR="009E4CD2" w:rsidRPr="000B424C" w:rsidRDefault="00413817" w:rsidP="000B424C">
            <w:pPr>
              <w:pStyle w:val="ListParagraph"/>
              <w:numPr>
                <w:ilvl w:val="0"/>
                <w:numId w:val="7"/>
              </w:numPr>
              <w:suppressAutoHyphen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Communication and </w:t>
            </w:r>
            <w:r w:rsidR="006D7C6A">
              <w:rPr>
                <w:b/>
                <w:bCs/>
                <w:lang w:val="en-GB"/>
              </w:rPr>
              <w:t>Teamwork</w:t>
            </w:r>
          </w:p>
          <w:p w14:paraId="67D4A058" w14:textId="77777777" w:rsidR="00462AB2" w:rsidRPr="006965FE" w:rsidRDefault="00462AB2" w:rsidP="006965FE">
            <w:pPr>
              <w:suppressAutoHyphens/>
              <w:rPr>
                <w:b/>
                <w:bCs/>
                <w:lang w:val="en-GB"/>
              </w:rPr>
            </w:pPr>
          </w:p>
          <w:p w14:paraId="5799E6FD" w14:textId="467F3D1E" w:rsidR="00C55E2B" w:rsidRPr="00973027" w:rsidRDefault="00C228A1" w:rsidP="0095192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F755AAE" wp14:editId="62BAF240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269875</wp:posOffset>
                      </wp:positionV>
                      <wp:extent cx="360" cy="360"/>
                      <wp:effectExtent l="0" t="0" r="0" b="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6750B" id="Ink 43" o:spid="_x0000_s1026" type="#_x0000_t75" style="position:absolute;margin-left:158.05pt;margin-top:20.9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5D1818C" wp14:editId="2E02B5FD">
                      <wp:simplePos x="0" y="0"/>
                      <wp:positionH relativeFrom="column">
                        <wp:posOffset>1707549</wp:posOffset>
                      </wp:positionH>
                      <wp:positionV relativeFrom="paragraph">
                        <wp:posOffset>31614</wp:posOffset>
                      </wp:positionV>
                      <wp:extent cx="360" cy="360"/>
                      <wp:effectExtent l="0" t="0" r="0" b="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967837" id="Ink 16" o:spid="_x0000_s1026" type="#_x0000_t75" style="position:absolute;margin-left:134.1pt;margin-top:2.1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953A23A" wp14:editId="76C94F81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15875</wp:posOffset>
                      </wp:positionV>
                      <wp:extent cx="360" cy="360"/>
                      <wp:effectExtent l="0" t="0" r="0" b="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73856E" id="Ink 22" o:spid="_x0000_s1026" type="#_x0000_t75" style="position:absolute;margin-left:187.95pt;margin-top:.9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EBF6975" wp14:editId="7FB96D1F">
                      <wp:simplePos x="0" y="0"/>
                      <wp:positionH relativeFrom="column">
                        <wp:posOffset>1147389</wp:posOffset>
                      </wp:positionH>
                      <wp:positionV relativeFrom="paragraph">
                        <wp:posOffset>72044</wp:posOffset>
                      </wp:positionV>
                      <wp:extent cx="360" cy="360"/>
                      <wp:effectExtent l="0" t="0" r="0" b="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E63FF" id="Ink 17" o:spid="_x0000_s1026" type="#_x0000_t75" style="position:absolute;margin-left:90pt;margin-top:5.3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">
                      <v:imagedata r:id="rId8" o:title=""/>
                    </v:shape>
                  </w:pict>
                </mc:Fallback>
              </mc:AlternateContent>
            </w:r>
          </w:p>
          <w:p w14:paraId="14D4D197" w14:textId="77777777" w:rsidR="00C55E2B" w:rsidRPr="00C55E2B" w:rsidRDefault="00C55E2B" w:rsidP="00C55E2B"/>
          <w:p w14:paraId="56267560" w14:textId="0B24F0C5" w:rsidR="006D409C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1C71D31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DA62E6EEB0C94D1FAC307C8B8DD3F723"/>
              </w:placeholder>
              <w:temporary/>
              <w:showingPlcHdr/>
              <w15:appearance w15:val="hidden"/>
            </w:sdtPr>
            <w:sdtEndPr/>
            <w:sdtContent>
              <w:p w14:paraId="55BB224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F3FF709" w14:textId="77777777" w:rsidTr="00827685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E6731F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7F49644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BF983B" wp14:editId="623FF5C9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AD7751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BF983B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1AD7751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3D3577C2" w14:textId="0B0C65C6" w:rsidR="006D409C" w:rsidRPr="00036450" w:rsidRDefault="006D409C" w:rsidP="00776643">
            <w:pPr>
              <w:rPr>
                <w:b/>
              </w:rPr>
            </w:pPr>
          </w:p>
          <w:p w14:paraId="5E44334E" w14:textId="057E37C5" w:rsidR="0013780E" w:rsidRPr="009A1308" w:rsidRDefault="0013780E" w:rsidP="0013780E">
            <w:pPr>
              <w:pStyle w:val="Date"/>
              <w:rPr>
                <w:rFonts w:cs="Arial"/>
                <w:b/>
                <w:bCs/>
                <w:sz w:val="22"/>
              </w:rPr>
            </w:pPr>
            <w:r w:rsidRPr="009A1308">
              <w:rPr>
                <w:rFonts w:cs="Arial"/>
                <w:b/>
                <w:sz w:val="22"/>
              </w:rPr>
              <w:t>B.Sc. (Hons) in Computer Science</w:t>
            </w:r>
            <w:r>
              <w:rPr>
                <w:rFonts w:cs="Arial"/>
                <w:b/>
                <w:sz w:val="22"/>
              </w:rPr>
              <w:t xml:space="preserve"> Year one</w:t>
            </w:r>
            <w:r w:rsidRPr="009A1308">
              <w:rPr>
                <w:rFonts w:cs="Arial"/>
                <w:b/>
                <w:sz w:val="22"/>
              </w:rPr>
              <w:t xml:space="preserve">        </w:t>
            </w:r>
            <w:r>
              <w:rPr>
                <w:rFonts w:cs="Arial"/>
                <w:b/>
                <w:bCs/>
                <w:sz w:val="22"/>
              </w:rPr>
              <w:t xml:space="preserve">                   </w:t>
            </w:r>
            <w:r w:rsidRPr="009A1308">
              <w:rPr>
                <w:rFonts w:cs="Arial"/>
                <w:b/>
                <w:bCs/>
                <w:sz w:val="22"/>
              </w:rPr>
              <w:t>2022</w:t>
            </w:r>
          </w:p>
          <w:p w14:paraId="79711751" w14:textId="77777777" w:rsidR="0013780E" w:rsidRDefault="0013780E" w:rsidP="0013780E">
            <w:pPr>
              <w:rPr>
                <w:rFonts w:cs="Arial"/>
                <w:b/>
              </w:rPr>
            </w:pPr>
            <w:r w:rsidRPr="009A1308">
              <w:rPr>
                <w:rFonts w:cs="Arial"/>
                <w:b/>
              </w:rPr>
              <w:t>University of East London, UK</w:t>
            </w:r>
          </w:p>
          <w:p w14:paraId="0298726B" w14:textId="77777777" w:rsidR="0013780E" w:rsidRDefault="0013780E" w:rsidP="0013780E">
            <w:pPr>
              <w:pStyle w:val="Date"/>
              <w:rPr>
                <w:rFonts w:cs="Arial"/>
                <w:b/>
              </w:rPr>
            </w:pPr>
          </w:p>
          <w:p w14:paraId="2D6A2D3E" w14:textId="6F0D5CF4" w:rsidR="0013780E" w:rsidRPr="00CE7A3A" w:rsidRDefault="0013780E" w:rsidP="0013780E">
            <w:pPr>
              <w:pStyle w:val="Date"/>
              <w:rPr>
                <w:rFonts w:cs="Arial"/>
                <w:b/>
              </w:rPr>
            </w:pPr>
            <w:r w:rsidRPr="001561BD">
              <w:rPr>
                <w:rFonts w:cs="Arial"/>
                <w:b/>
                <w:sz w:val="22"/>
                <w:szCs w:val="28"/>
              </w:rPr>
              <w:t xml:space="preserve">Diploma in Information Technology </w:t>
            </w:r>
            <w:r>
              <w:rPr>
                <w:rFonts w:cs="Arial"/>
                <w:b/>
                <w:sz w:val="22"/>
                <w:szCs w:val="28"/>
              </w:rPr>
              <w:t xml:space="preserve">                                      </w:t>
            </w:r>
            <w:r w:rsidR="00B90FD3">
              <w:rPr>
                <w:rFonts w:cs="Arial"/>
                <w:b/>
                <w:sz w:val="22"/>
                <w:szCs w:val="28"/>
              </w:rPr>
              <w:t xml:space="preserve"> </w:t>
            </w:r>
            <w:r>
              <w:rPr>
                <w:rFonts w:cs="Arial"/>
                <w:b/>
                <w:sz w:val="22"/>
                <w:szCs w:val="28"/>
              </w:rPr>
              <w:t xml:space="preserve"> 2021</w:t>
            </w:r>
            <w:r w:rsidRPr="001561BD">
              <w:rPr>
                <w:rFonts w:cs="Arial"/>
                <w:b/>
                <w:sz w:val="22"/>
                <w:szCs w:val="28"/>
              </w:rPr>
              <w:t xml:space="preserve">                                           </w:t>
            </w:r>
          </w:p>
          <w:p w14:paraId="5D566A1B" w14:textId="77777777" w:rsidR="0013780E" w:rsidRPr="009A1308" w:rsidRDefault="0013780E" w:rsidP="0013780E">
            <w:pPr>
              <w:rPr>
                <w:rFonts w:cs="Arial"/>
                <w:b/>
              </w:rPr>
            </w:pPr>
            <w:r w:rsidRPr="009A1308">
              <w:rPr>
                <w:rFonts w:cs="Arial"/>
                <w:b/>
              </w:rPr>
              <w:t>New Ham College, UK</w:t>
            </w:r>
          </w:p>
          <w:p w14:paraId="573182B2" w14:textId="77777777" w:rsidR="0013780E" w:rsidRPr="009A1308" w:rsidRDefault="0013780E" w:rsidP="0013780E">
            <w:pPr>
              <w:rPr>
                <w:rFonts w:cs="Arial"/>
              </w:rPr>
            </w:pPr>
          </w:p>
          <w:p w14:paraId="216FCE4B" w14:textId="5E17452F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Certificate in IT User Skills Level Two</w:t>
            </w:r>
            <w:r>
              <w:rPr>
                <w:rFonts w:cs="Arial"/>
                <w:b/>
                <w:bCs/>
              </w:rPr>
              <w:t xml:space="preserve">                                      </w:t>
            </w:r>
            <w:r w:rsidRPr="009A1308">
              <w:rPr>
                <w:rFonts w:cs="Arial"/>
                <w:b/>
                <w:bCs/>
              </w:rPr>
              <w:t>2020</w:t>
            </w:r>
            <w:r>
              <w:rPr>
                <w:rFonts w:cs="Arial"/>
                <w:b/>
                <w:bCs/>
              </w:rPr>
              <w:t xml:space="preserve">   </w:t>
            </w:r>
          </w:p>
          <w:p w14:paraId="5949CEBD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New City College, UK</w:t>
            </w:r>
            <w:r>
              <w:rPr>
                <w:rFonts w:cs="Arial"/>
                <w:b/>
                <w:bCs/>
              </w:rPr>
              <w:t xml:space="preserve">                                             </w:t>
            </w:r>
          </w:p>
          <w:p w14:paraId="7F8D0B0A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</w:p>
          <w:p w14:paraId="60ED6B6D" w14:textId="04131174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 xml:space="preserve">English Functional </w:t>
            </w:r>
            <w:r w:rsidR="003D0D89">
              <w:rPr>
                <w:rFonts w:cs="Arial"/>
                <w:b/>
                <w:bCs/>
              </w:rPr>
              <w:t>Ski</w:t>
            </w:r>
            <w:r w:rsidR="00F5174D">
              <w:rPr>
                <w:rFonts w:cs="Arial"/>
                <w:b/>
                <w:bCs/>
              </w:rPr>
              <w:t xml:space="preserve">lls </w:t>
            </w:r>
            <w:r w:rsidRPr="009A1308">
              <w:rPr>
                <w:rFonts w:cs="Arial"/>
                <w:b/>
                <w:bCs/>
              </w:rPr>
              <w:t>Level Two</w:t>
            </w:r>
            <w:r>
              <w:rPr>
                <w:rFonts w:cs="Arial"/>
                <w:b/>
                <w:bCs/>
              </w:rPr>
              <w:t xml:space="preserve">                     </w:t>
            </w:r>
            <w:r w:rsidR="00F5174D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 xml:space="preserve">                   </w:t>
            </w:r>
            <w:r w:rsidRPr="009A1308">
              <w:rPr>
                <w:rFonts w:cs="Arial"/>
                <w:b/>
                <w:bCs/>
              </w:rPr>
              <w:t>2019</w:t>
            </w:r>
          </w:p>
          <w:p w14:paraId="0F3F2AEA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Tower Hamlets College, UK</w:t>
            </w:r>
          </w:p>
          <w:p w14:paraId="055DFF38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</w:p>
          <w:p w14:paraId="0214C144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MA Political Science</w:t>
            </w:r>
            <w:r>
              <w:rPr>
                <w:rFonts w:cs="Arial"/>
                <w:b/>
                <w:bCs/>
              </w:rPr>
              <w:t xml:space="preserve">                                                                  2004</w:t>
            </w:r>
          </w:p>
          <w:p w14:paraId="714710D6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National University, Bangladesh</w:t>
            </w:r>
          </w:p>
          <w:p w14:paraId="4E5DD85B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</w:p>
          <w:p w14:paraId="0141FA26" w14:textId="77777777" w:rsidR="0013780E" w:rsidRPr="009A1308" w:rsidRDefault="0013780E" w:rsidP="0013780E">
            <w:pPr>
              <w:rPr>
                <w:rFonts w:cs="Arial"/>
                <w:b/>
                <w:bCs/>
              </w:rPr>
            </w:pPr>
            <w:r w:rsidRPr="009A1308">
              <w:rPr>
                <w:rFonts w:cs="Arial"/>
                <w:b/>
                <w:bCs/>
              </w:rPr>
              <w:t>BA Social Science</w:t>
            </w:r>
            <w:r>
              <w:rPr>
                <w:rFonts w:cs="Arial"/>
                <w:b/>
                <w:bCs/>
              </w:rPr>
              <w:t xml:space="preserve">                                                                      2001                            </w:t>
            </w:r>
          </w:p>
          <w:p w14:paraId="6DB693D0" w14:textId="77777777" w:rsidR="006D409C" w:rsidRPr="0013780E" w:rsidRDefault="0013780E" w:rsidP="0013780E">
            <w:pPr>
              <w:pStyle w:val="Date"/>
              <w:rPr>
                <w:rFonts w:cs="Arial"/>
                <w:b/>
                <w:bCs/>
                <w:sz w:val="22"/>
                <w:szCs w:val="28"/>
              </w:rPr>
            </w:pPr>
            <w:r w:rsidRPr="0013780E">
              <w:rPr>
                <w:rFonts w:cs="Arial"/>
                <w:b/>
                <w:bCs/>
                <w:sz w:val="22"/>
                <w:szCs w:val="28"/>
              </w:rPr>
              <w:t>National University, Bangladesh</w:t>
            </w:r>
          </w:p>
          <w:p w14:paraId="270D2B39" w14:textId="2E952954" w:rsidR="0013780E" w:rsidRPr="0013780E" w:rsidRDefault="00C228A1" w:rsidP="0013780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7D3EDFA" wp14:editId="474F89E8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526415</wp:posOffset>
                      </wp:positionV>
                      <wp:extent cx="360" cy="360"/>
                      <wp:effectExtent l="0" t="0" r="0" b="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89267" id="Ink 36" o:spid="_x0000_s1026" type="#_x0000_t75" style="position:absolute;margin-left:121.45pt;margin-top:41.1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C1FC23F" wp14:editId="08623A27">
                      <wp:simplePos x="0" y="0"/>
                      <wp:positionH relativeFrom="column">
                        <wp:posOffset>1665069</wp:posOffset>
                      </wp:positionH>
                      <wp:positionV relativeFrom="paragraph">
                        <wp:posOffset>838024</wp:posOffset>
                      </wp:positionV>
                      <wp:extent cx="360" cy="360"/>
                      <wp:effectExtent l="0" t="0" r="0" b="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DEDF9" id="Ink 15" o:spid="_x0000_s1026" type="#_x0000_t75" style="position:absolute;margin-left:130.75pt;margin-top:65.6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6D409C" w14:paraId="3A698154" w14:textId="77777777" w:rsidTr="00827685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4F14413" w14:textId="1A045E0B" w:rsidR="009416CC" w:rsidRPr="006D7C6A" w:rsidRDefault="0076208C" w:rsidP="006D7C6A">
            <w:pPr>
              <w:pStyle w:val="Title"/>
              <w:jc w:val="left"/>
            </w:pPr>
            <w:r>
              <w:rPr>
                <w:b/>
                <w:bCs/>
                <w:noProof/>
                <w:sz w:val="24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2DEE83B0" wp14:editId="323EB6ED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315595</wp:posOffset>
                      </wp:positionV>
                      <wp:extent cx="360" cy="360"/>
                      <wp:effectExtent l="0" t="0" r="0" b="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B783E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8" o:spid="_x0000_s1026" type="#_x0000_t75" style="position:absolute;margin-left:87pt;margin-top:24.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2AFC8095" wp14:editId="33DDAFD8">
                      <wp:simplePos x="0" y="0"/>
                      <wp:positionH relativeFrom="column">
                        <wp:posOffset>1601709</wp:posOffset>
                      </wp:positionH>
                      <wp:positionV relativeFrom="paragraph">
                        <wp:posOffset>179344</wp:posOffset>
                      </wp:positionV>
                      <wp:extent cx="360" cy="360"/>
                      <wp:effectExtent l="0" t="0" r="0" b="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DDD8C7" id="Ink 24" o:spid="_x0000_s1026" type="#_x0000_t75" style="position:absolute;margin-left:125.75pt;margin-top:13.75pt;width: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AAFB188" wp14:editId="213A93DD">
                      <wp:simplePos x="0" y="0"/>
                      <wp:positionH relativeFrom="column">
                        <wp:posOffset>1881069</wp:posOffset>
                      </wp:positionH>
                      <wp:positionV relativeFrom="paragraph">
                        <wp:posOffset>160624</wp:posOffset>
                      </wp:positionV>
                      <wp:extent cx="360" cy="360"/>
                      <wp:effectExtent l="0" t="0" r="0" b="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4519DE" id="Ink 23" o:spid="_x0000_s1026" type="#_x0000_t75" style="position:absolute;margin-left:147.75pt;margin-top:12.3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b/V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">
                      <v:imagedata r:id="rId27" o:title=""/>
                    </v:shape>
                  </w:pict>
                </mc:Fallback>
              </mc:AlternateContent>
            </w:r>
            <w:r w:rsidR="00F627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4AC0C5CA" wp14:editId="6070C31A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278130</wp:posOffset>
                      </wp:positionV>
                      <wp:extent cx="360" cy="360"/>
                      <wp:effectExtent l="0" t="0" r="0" b="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EF824F" id="Ink 44" o:spid="_x0000_s1026" type="#_x0000_t75" style="position:absolute;margin-left:24.85pt;margin-top:21.55pt;width:.7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">
                      <v:imagedata r:id="rId27" o:title=""/>
                    </v:shape>
                  </w:pict>
                </mc:Fallback>
              </mc:AlternateContent>
            </w:r>
          </w:p>
          <w:p w14:paraId="5CF14DFA" w14:textId="3049617D" w:rsidR="008F01CC" w:rsidRDefault="008F01CC" w:rsidP="001D67C0"/>
          <w:p w14:paraId="0A2DC0F2" w14:textId="77777777" w:rsidR="008F01CC" w:rsidRDefault="008F01CC" w:rsidP="001D67C0"/>
          <w:p w14:paraId="12EBCF61" w14:textId="1D8868AA" w:rsidR="006F26B7" w:rsidRPr="00DB1764" w:rsidRDefault="00714C2C" w:rsidP="00DB1764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32"/>
              </w:rPr>
            </w:pPr>
            <w:r w:rsidRPr="003664C8">
              <w:rPr>
                <w:b/>
                <w:bCs/>
                <w:sz w:val="28"/>
                <w:szCs w:val="32"/>
              </w:rPr>
              <w:t>H</w:t>
            </w:r>
            <w:r w:rsidR="002D71B9">
              <w:rPr>
                <w:b/>
                <w:bCs/>
                <w:sz w:val="28"/>
                <w:szCs w:val="32"/>
              </w:rPr>
              <w:t>OBBIES</w:t>
            </w:r>
            <w:r w:rsidRPr="003664C8">
              <w:rPr>
                <w:b/>
                <w:bCs/>
                <w:sz w:val="28"/>
                <w:szCs w:val="32"/>
              </w:rPr>
              <w:t xml:space="preserve"> &amp; </w:t>
            </w:r>
            <w:r w:rsidR="001D67C0" w:rsidRPr="003664C8">
              <w:rPr>
                <w:b/>
                <w:bCs/>
                <w:sz w:val="28"/>
                <w:szCs w:val="32"/>
              </w:rPr>
              <w:t>INTERES</w:t>
            </w:r>
            <w:r w:rsidR="002D71B9">
              <w:rPr>
                <w:b/>
                <w:bCs/>
                <w:sz w:val="28"/>
                <w:szCs w:val="32"/>
              </w:rPr>
              <w:t>TS</w:t>
            </w:r>
          </w:p>
          <w:p w14:paraId="14E0862A" w14:textId="2578962C" w:rsidR="00B42B11" w:rsidRPr="00DB1764" w:rsidRDefault="00B42B11" w:rsidP="00DB176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B1764">
              <w:rPr>
                <w:b/>
                <w:bCs/>
              </w:rPr>
              <w:t>Web Design</w:t>
            </w:r>
          </w:p>
          <w:p w14:paraId="1E25D706" w14:textId="535164DF" w:rsidR="00361206" w:rsidRPr="00DB1764" w:rsidRDefault="00361206" w:rsidP="00DB176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B1764">
              <w:rPr>
                <w:b/>
                <w:bCs/>
              </w:rPr>
              <w:t>Programing</w:t>
            </w:r>
          </w:p>
          <w:p w14:paraId="7497AB5B" w14:textId="42D3EDD7" w:rsidR="005A35F9" w:rsidRPr="00DB1764" w:rsidRDefault="005A35F9" w:rsidP="00DB176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B1764">
              <w:rPr>
                <w:b/>
                <w:bCs/>
              </w:rPr>
              <w:t>Photoshop</w:t>
            </w:r>
          </w:p>
          <w:p w14:paraId="247D865A" w14:textId="21246257" w:rsidR="003157AB" w:rsidRPr="00462AB2" w:rsidRDefault="00D81DCF" w:rsidP="003560EE">
            <w:pPr>
              <w:pStyle w:val="ListParagraph"/>
              <w:numPr>
                <w:ilvl w:val="0"/>
                <w:numId w:val="6"/>
              </w:numPr>
            </w:pPr>
            <w:r w:rsidRPr="00DB1764">
              <w:rPr>
                <w:b/>
                <w:bCs/>
              </w:rPr>
              <w:t>Data Organi</w:t>
            </w:r>
            <w:r w:rsidR="00DB1764" w:rsidRPr="00DB1764">
              <w:rPr>
                <w:b/>
                <w:bCs/>
              </w:rPr>
              <w:t>zing</w:t>
            </w:r>
          </w:p>
          <w:p w14:paraId="0BDD67F2" w14:textId="52577C0C" w:rsidR="00462AB2" w:rsidRDefault="00462AB2" w:rsidP="00462AB2"/>
          <w:p w14:paraId="013EC8D5" w14:textId="60AB3924" w:rsidR="00462AB2" w:rsidRDefault="00462AB2" w:rsidP="00462AB2"/>
          <w:p w14:paraId="23BC08E6" w14:textId="7FAE374B" w:rsidR="00462AB2" w:rsidRDefault="00462AB2" w:rsidP="00462AB2"/>
          <w:p w14:paraId="1F573CA4" w14:textId="77777777" w:rsidR="00462AB2" w:rsidRDefault="00462AB2" w:rsidP="00462AB2"/>
          <w:p w14:paraId="544353DA" w14:textId="36137BB4" w:rsidR="003560EE" w:rsidRDefault="003560EE" w:rsidP="003560EE">
            <w:pPr>
              <w:pStyle w:val="Heading2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B541D4C" wp14:editId="74F4C1E0">
                      <wp:simplePos x="0" y="0"/>
                      <wp:positionH relativeFrom="column">
                        <wp:posOffset>58749</wp:posOffset>
                      </wp:positionH>
                      <wp:positionV relativeFrom="paragraph">
                        <wp:posOffset>196499</wp:posOffset>
                      </wp:positionV>
                      <wp:extent cx="360" cy="360"/>
                      <wp:effectExtent l="0" t="0" r="0" b="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CDE9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.3pt;margin-top:15.1pt;width: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CBEA356" wp14:editId="688D08E9">
                      <wp:simplePos x="0" y="0"/>
                      <wp:positionH relativeFrom="column">
                        <wp:posOffset>1955949</wp:posOffset>
                      </wp:positionH>
                      <wp:positionV relativeFrom="paragraph">
                        <wp:posOffset>190019</wp:posOffset>
                      </wp:positionV>
                      <wp:extent cx="360" cy="360"/>
                      <wp:effectExtent l="0" t="0" r="0" b="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2A0549" id="Ink 10" o:spid="_x0000_s1026" type="#_x0000_t75" style="position:absolute;margin-left:153.65pt;margin-top:14.6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059BB76D" wp14:editId="41D88FD6">
                      <wp:simplePos x="0" y="0"/>
                      <wp:positionH relativeFrom="column">
                        <wp:posOffset>2005629</wp:posOffset>
                      </wp:positionH>
                      <wp:positionV relativeFrom="paragraph">
                        <wp:posOffset>184259</wp:posOffset>
                      </wp:positionV>
                      <wp:extent cx="360" cy="360"/>
                      <wp:effectExtent l="0" t="0" r="0" b="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EA5CB" id="Ink 9" o:spid="_x0000_s1026" type="#_x0000_t75" style="position:absolute;margin-left:157.55pt;margin-top:14.15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">
                      <v:imagedata r:id="rId32" o:title=""/>
                    </v:shape>
                  </w:pict>
                </mc:Fallback>
              </mc:AlternateContent>
            </w:r>
            <w:r>
              <w:t>CONTACT</w:t>
            </w:r>
          </w:p>
          <w:p w14:paraId="35F4C476" w14:textId="77777777" w:rsidR="003560EE" w:rsidRPr="00EC14DF" w:rsidRDefault="003560EE" w:rsidP="003560EE">
            <w:pPr>
              <w:rPr>
                <w:b/>
                <w:bCs/>
              </w:rPr>
            </w:pPr>
            <w:r w:rsidRPr="00EC14DF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C12EA46" wp14:editId="6CB237A0">
                      <wp:simplePos x="0" y="0"/>
                      <wp:positionH relativeFrom="column">
                        <wp:posOffset>400749</wp:posOffset>
                      </wp:positionH>
                      <wp:positionV relativeFrom="paragraph">
                        <wp:posOffset>145994</wp:posOffset>
                      </wp:positionV>
                      <wp:extent cx="360" cy="360"/>
                      <wp:effectExtent l="0" t="0" r="0" b="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418ED4" id="Ink 56" o:spid="_x0000_s1026" type="#_x0000_t75" style="position:absolute;margin-left:31.2pt;margin-top:11.1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">
                      <v:imagedata r:id="rId32" o:title=""/>
                    </v:shape>
                  </w:pict>
                </mc:Fallback>
              </mc:AlternateContent>
            </w:r>
            <w:r w:rsidRPr="00EC14DF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C0CD7CF" wp14:editId="63BFDC37">
                      <wp:simplePos x="0" y="0"/>
                      <wp:positionH relativeFrom="column">
                        <wp:posOffset>46509</wp:posOffset>
                      </wp:positionH>
                      <wp:positionV relativeFrom="paragraph">
                        <wp:posOffset>158594</wp:posOffset>
                      </wp:positionV>
                      <wp:extent cx="360" cy="360"/>
                      <wp:effectExtent l="0" t="0" r="0" b="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ADFE94" id="Ink 51" o:spid="_x0000_s1026" type="#_x0000_t75" style="position:absolute;margin-left:3.3pt;margin-top:12.1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">
                      <v:imagedata r:id="rId32" o:title=""/>
                    </v:shape>
                  </w:pict>
                </mc:Fallback>
              </mc:AlternateContent>
            </w:r>
            <w:r w:rsidRPr="00EC14DF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527016C7" wp14:editId="3126A03E">
                      <wp:simplePos x="0" y="0"/>
                      <wp:positionH relativeFrom="column">
                        <wp:posOffset>1924989</wp:posOffset>
                      </wp:positionH>
                      <wp:positionV relativeFrom="paragraph">
                        <wp:posOffset>34034</wp:posOffset>
                      </wp:positionV>
                      <wp:extent cx="360" cy="360"/>
                      <wp:effectExtent l="0" t="0" r="0" b="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03B62B" id="Ink 8" o:spid="_x0000_s1026" type="#_x0000_t75" style="position:absolute;margin-left:151.2pt;margin-top:2.3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">
                      <v:imagedata r:id="rId32" o:title=""/>
                    </v:shape>
                  </w:pict>
                </mc:Fallback>
              </mc:AlternateContent>
            </w:r>
            <w:r w:rsidRPr="00EC14DF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31DE3D18" wp14:editId="35DAA201">
                      <wp:simplePos x="0" y="0"/>
                      <wp:positionH relativeFrom="column">
                        <wp:posOffset>-3531</wp:posOffset>
                      </wp:positionH>
                      <wp:positionV relativeFrom="paragraph">
                        <wp:posOffset>87599</wp:posOffset>
                      </wp:positionV>
                      <wp:extent cx="360" cy="360"/>
                      <wp:effectExtent l="0" t="0" r="0" b="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8DBF84" id="Ink 50" o:spid="_x0000_s1026" type="#_x0000_t75" style="position:absolute;margin-left:-.65pt;margin-top:6.55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">
                      <v:imagedata r:id="rId32" o:title=""/>
                    </v:shape>
                  </w:pict>
                </mc:Fallback>
              </mc:AlternateContent>
            </w:r>
            <w:r w:rsidRPr="00EC14DF">
              <w:rPr>
                <w:b/>
                <w:bCs/>
              </w:rPr>
              <w:t>Phone: 01</w:t>
            </w:r>
            <w:r>
              <w:rPr>
                <w:b/>
                <w:bCs/>
              </w:rPr>
              <w:t>23456789</w:t>
            </w:r>
          </w:p>
          <w:p w14:paraId="0A21BCC9" w14:textId="45A6F9EE" w:rsidR="003560EE" w:rsidRDefault="003560EE" w:rsidP="003560EE">
            <w:pPr>
              <w:pStyle w:val="ContactDetails"/>
              <w:rPr>
                <w:b/>
                <w:bCs/>
                <w:szCs w:val="20"/>
              </w:rPr>
            </w:pPr>
            <w:r w:rsidRPr="00EC14DF">
              <w:rPr>
                <w:b/>
                <w:bCs/>
              </w:rPr>
              <w:t xml:space="preserve">Email: </w:t>
            </w:r>
            <w:hyperlink r:id="rId39" w:history="1">
              <w:r w:rsidRPr="00F1322D">
                <w:rPr>
                  <w:rStyle w:val="Hyperlink"/>
                  <w:b/>
                  <w:bCs/>
                  <w:szCs w:val="20"/>
                </w:rPr>
                <w:t>contactme@anytime.com</w:t>
              </w:r>
            </w:hyperlink>
          </w:p>
          <w:p w14:paraId="69A9D5BF" w14:textId="77777777" w:rsidR="003560EE" w:rsidRPr="00EC14DF" w:rsidRDefault="003560EE" w:rsidP="003560EE">
            <w:pPr>
              <w:pStyle w:val="ContactDetails"/>
              <w:rPr>
                <w:b/>
                <w:bCs/>
              </w:rPr>
            </w:pPr>
          </w:p>
          <w:p w14:paraId="4DCE6830" w14:textId="2C42E0AC" w:rsidR="0013780E" w:rsidRDefault="00C228A1" w:rsidP="0013780E">
            <w:pPr>
              <w:rPr>
                <w:b/>
                <w:bCs/>
              </w:rPr>
            </w:pPr>
            <w:r w:rsidRPr="006A4221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EAC4D0D" wp14:editId="22000791">
                      <wp:simplePos x="0" y="0"/>
                      <wp:positionH relativeFrom="column">
                        <wp:posOffset>1844349</wp:posOffset>
                      </wp:positionH>
                      <wp:positionV relativeFrom="paragraph">
                        <wp:posOffset>8809</wp:posOffset>
                      </wp:positionV>
                      <wp:extent cx="360" cy="360"/>
                      <wp:effectExtent l="0" t="0" r="0" b="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3CCC4" id="Ink 25" o:spid="_x0000_s1026" type="#_x0000_t75" style="position:absolute;margin-left:144.85pt;margin-top:.35pt;width: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">
                      <v:imagedata r:id="rId8" o:title=""/>
                    </v:shape>
                  </w:pict>
                </mc:Fallback>
              </mc:AlternateContent>
            </w:r>
            <w:r w:rsidR="006A4221" w:rsidRPr="006A4221">
              <w:rPr>
                <w:b/>
                <w:bCs/>
              </w:rPr>
              <w:t>REFERENCES UPON REQUEST</w:t>
            </w:r>
          </w:p>
          <w:p w14:paraId="1CB1E7C0" w14:textId="70146C3E" w:rsidR="00D617EE" w:rsidRDefault="00D617EE" w:rsidP="0013780E">
            <w:pPr>
              <w:rPr>
                <w:b/>
                <w:bCs/>
              </w:rPr>
            </w:pPr>
          </w:p>
          <w:p w14:paraId="5A8968E7" w14:textId="648A52C9" w:rsidR="00D617EE" w:rsidRDefault="00D617EE" w:rsidP="0013780E">
            <w:pPr>
              <w:rPr>
                <w:b/>
                <w:bCs/>
              </w:rPr>
            </w:pPr>
          </w:p>
          <w:p w14:paraId="2996E64D" w14:textId="1D0DE66D" w:rsidR="00D617EE" w:rsidRDefault="00D617EE" w:rsidP="0013780E">
            <w:pPr>
              <w:rPr>
                <w:b/>
                <w:bCs/>
              </w:rPr>
            </w:pPr>
          </w:p>
          <w:p w14:paraId="394D9DE5" w14:textId="6581F1DE" w:rsidR="00D617EE" w:rsidRDefault="00D617EE" w:rsidP="0013780E">
            <w:pPr>
              <w:rPr>
                <w:b/>
                <w:bCs/>
              </w:rPr>
            </w:pPr>
          </w:p>
          <w:p w14:paraId="4528CC88" w14:textId="77777777" w:rsidR="009F4710" w:rsidRPr="006A4221" w:rsidRDefault="009F4710" w:rsidP="0013780E">
            <w:pPr>
              <w:rPr>
                <w:b/>
                <w:bCs/>
              </w:rPr>
            </w:pPr>
          </w:p>
          <w:p w14:paraId="7C7D209A" w14:textId="77777777" w:rsidR="0013780E" w:rsidRPr="0013780E" w:rsidRDefault="0013780E" w:rsidP="0013780E"/>
          <w:p w14:paraId="333A9E0E" w14:textId="34CD0205" w:rsidR="006D409C" w:rsidRPr="005D47DE" w:rsidRDefault="006D409C" w:rsidP="005D47DE">
            <w:pPr>
              <w:pStyle w:val="Subtitle"/>
            </w:pPr>
          </w:p>
          <w:p w14:paraId="28AC683D" w14:textId="77777777" w:rsidR="006D409C" w:rsidRPr="003F477D" w:rsidRDefault="006D409C" w:rsidP="005D47DE">
            <w:pPr>
              <w:rPr>
                <w:lang w:val="fr-FR"/>
              </w:rPr>
            </w:pPr>
          </w:p>
          <w:p w14:paraId="6DA4818B" w14:textId="6E82C7C5" w:rsidR="006D409C" w:rsidRDefault="006D409C" w:rsidP="005D47DE"/>
        </w:tc>
        <w:tc>
          <w:tcPr>
            <w:tcW w:w="504" w:type="dxa"/>
            <w:shd w:val="clear" w:color="auto" w:fill="31521B" w:themeFill="accent2" w:themeFillShade="80"/>
          </w:tcPr>
          <w:p w14:paraId="5B0AAABB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0471992B3A414BC78C0A7BEF63759235"/>
              </w:placeholder>
              <w:temporary/>
              <w:showingPlcHdr/>
              <w15:appearance w15:val="hidden"/>
            </w:sdtPr>
            <w:sdtEndPr/>
            <w:sdtContent>
              <w:p w14:paraId="43449DE0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140AED33" w14:textId="77777777" w:rsidTr="00827685">
        <w:trPr>
          <w:trHeight w:val="5688"/>
        </w:trPr>
        <w:tc>
          <w:tcPr>
            <w:tcW w:w="4421" w:type="dxa"/>
            <w:vMerge/>
            <w:vAlign w:val="bottom"/>
          </w:tcPr>
          <w:p w14:paraId="7C933D04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798C9ED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C4FE81" wp14:editId="02647694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8B7B7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C4FE81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6C8B7B7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601EB33B" w14:textId="77777777" w:rsidR="008873BD" w:rsidRDefault="008873BD" w:rsidP="0013780E">
            <w:pPr>
              <w:rPr>
                <w:b/>
              </w:rPr>
            </w:pPr>
          </w:p>
          <w:p w14:paraId="68A0EB9B" w14:textId="7C14A063" w:rsidR="0013780E" w:rsidRPr="00DC317B" w:rsidRDefault="0013780E" w:rsidP="0013780E">
            <w:pPr>
              <w:rPr>
                <w:bCs/>
              </w:rPr>
            </w:pPr>
            <w:r>
              <w:rPr>
                <w:b/>
              </w:rPr>
              <w:t xml:space="preserve">Customer </w:t>
            </w:r>
            <w:r w:rsidRPr="00CE5A30">
              <w:rPr>
                <w:b/>
                <w:bCs/>
              </w:rPr>
              <w:t>Team</w:t>
            </w:r>
            <w:r>
              <w:rPr>
                <w:b/>
              </w:rPr>
              <w:t xml:space="preserve"> Member </w:t>
            </w:r>
            <w:r>
              <w:rPr>
                <w:bCs/>
              </w:rPr>
              <w:t xml:space="preserve">                                             </w:t>
            </w:r>
            <w:r w:rsidRPr="000E6AD0">
              <w:rPr>
                <w:b/>
                <w:bCs/>
              </w:rPr>
              <w:t>2018–2022</w:t>
            </w:r>
          </w:p>
          <w:p w14:paraId="007B9B17" w14:textId="77777777" w:rsidR="0013780E" w:rsidRPr="003D6A00" w:rsidRDefault="0013780E" w:rsidP="0013780E">
            <w:pPr>
              <w:rPr>
                <w:b/>
                <w:bCs/>
              </w:rPr>
            </w:pPr>
            <w:r w:rsidRPr="003D6A00">
              <w:rPr>
                <w:b/>
                <w:bCs/>
              </w:rPr>
              <w:t>The Co-operative Group</w:t>
            </w:r>
            <w:r>
              <w:rPr>
                <w:b/>
                <w:bCs/>
              </w:rPr>
              <w:t>, UK</w:t>
            </w:r>
            <w:r w:rsidRPr="003D6A00">
              <w:rPr>
                <w:b/>
                <w:bCs/>
              </w:rPr>
              <w:t xml:space="preserve"> </w:t>
            </w:r>
          </w:p>
          <w:p w14:paraId="20F9658C" w14:textId="77777777" w:rsidR="0013780E" w:rsidRDefault="0013780E" w:rsidP="0013780E"/>
          <w:p w14:paraId="1AB97B70" w14:textId="77777777" w:rsidR="0013780E" w:rsidRPr="002B0FC8" w:rsidRDefault="0013780E" w:rsidP="0013780E">
            <w:pPr>
              <w:rPr>
                <w:bCs/>
              </w:rPr>
            </w:pPr>
            <w:r>
              <w:rPr>
                <w:b/>
              </w:rPr>
              <w:t xml:space="preserve">Counter Assistant                                                          </w:t>
            </w:r>
            <w:r w:rsidRPr="000E6AD0">
              <w:rPr>
                <w:b/>
                <w:bCs/>
              </w:rPr>
              <w:t>2015–2018</w:t>
            </w:r>
          </w:p>
          <w:p w14:paraId="58C132EB" w14:textId="77777777" w:rsidR="0013780E" w:rsidRPr="00A96498" w:rsidRDefault="0013780E" w:rsidP="0013780E">
            <w:pPr>
              <w:rPr>
                <w:b/>
                <w:bCs/>
              </w:rPr>
            </w:pPr>
            <w:r w:rsidRPr="00A96498">
              <w:rPr>
                <w:b/>
                <w:bCs/>
              </w:rPr>
              <w:t xml:space="preserve">Village Food Court, UK </w:t>
            </w:r>
          </w:p>
          <w:p w14:paraId="06CB3E8C" w14:textId="77777777" w:rsidR="0013780E" w:rsidRDefault="0013780E" w:rsidP="0013780E"/>
          <w:p w14:paraId="3E2B427F" w14:textId="77777777" w:rsidR="0013780E" w:rsidRPr="004D3011" w:rsidRDefault="0013780E" w:rsidP="0013780E">
            <w:r>
              <w:rPr>
                <w:b/>
              </w:rPr>
              <w:t>Facility Team Member</w:t>
            </w:r>
            <w:r w:rsidRPr="004D3011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         </w:t>
            </w:r>
            <w:r w:rsidRPr="000E6AD0">
              <w:rPr>
                <w:b/>
                <w:bCs/>
              </w:rPr>
              <w:t>2012–2014</w:t>
            </w:r>
          </w:p>
          <w:p w14:paraId="1CA2E079" w14:textId="77777777" w:rsidR="0013780E" w:rsidRPr="00A96498" w:rsidRDefault="0013780E" w:rsidP="0013780E">
            <w:pPr>
              <w:rPr>
                <w:b/>
              </w:rPr>
            </w:pPr>
            <w:r w:rsidRPr="00A96498">
              <w:rPr>
                <w:b/>
              </w:rPr>
              <w:t>ISS International, Finland</w:t>
            </w:r>
          </w:p>
          <w:p w14:paraId="2F8A4FBC" w14:textId="77777777" w:rsidR="0013780E" w:rsidRDefault="0013780E" w:rsidP="0013780E">
            <w:r w:rsidRPr="004D3011">
              <w:t xml:space="preserve"> </w:t>
            </w:r>
          </w:p>
          <w:p w14:paraId="6821A79A" w14:textId="77777777" w:rsidR="0013780E" w:rsidRPr="000E6AD0" w:rsidRDefault="0013780E" w:rsidP="0013780E">
            <w:pPr>
              <w:rPr>
                <w:b/>
                <w:bCs/>
              </w:rPr>
            </w:pPr>
            <w:r>
              <w:rPr>
                <w:b/>
              </w:rPr>
              <w:t>Head Chef</w:t>
            </w:r>
            <w:r w:rsidRPr="004D3011">
              <w:rPr>
                <w:b/>
              </w:rPr>
              <w:t xml:space="preserve"> </w:t>
            </w:r>
            <w:r w:rsidRPr="004D3011">
              <w:t xml:space="preserve"> </w:t>
            </w:r>
            <w:r>
              <w:t xml:space="preserve">                                                                    </w:t>
            </w:r>
            <w:r w:rsidRPr="000E6AD0">
              <w:rPr>
                <w:b/>
                <w:bCs/>
              </w:rPr>
              <w:t>2007–2012</w:t>
            </w:r>
          </w:p>
          <w:p w14:paraId="6E27A3A5" w14:textId="77777777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>A &amp; H International OY, Finland</w:t>
            </w:r>
          </w:p>
          <w:p w14:paraId="01BDF5F1" w14:textId="77777777" w:rsidR="0013780E" w:rsidRDefault="0013780E" w:rsidP="0013780E">
            <w:pPr>
              <w:rPr>
                <w:b/>
              </w:rPr>
            </w:pPr>
          </w:p>
          <w:p w14:paraId="6F90E1E9" w14:textId="6248F0F1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 xml:space="preserve">Senior Public </w:t>
            </w:r>
            <w:r w:rsidR="00D14DD4">
              <w:rPr>
                <w:b/>
              </w:rPr>
              <w:t>Relations</w:t>
            </w:r>
            <w:r>
              <w:rPr>
                <w:b/>
              </w:rPr>
              <w:t xml:space="preserve"> Officer                                     2006 -2007 </w:t>
            </w:r>
          </w:p>
          <w:p w14:paraId="24378CCD" w14:textId="77777777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>Geokinetics &amp; Cairn Energy Ltd.</w:t>
            </w:r>
          </w:p>
          <w:p w14:paraId="02216746" w14:textId="77777777" w:rsidR="0013780E" w:rsidRDefault="0013780E" w:rsidP="0013780E">
            <w:pPr>
              <w:rPr>
                <w:b/>
              </w:rPr>
            </w:pPr>
          </w:p>
          <w:p w14:paraId="568390E4" w14:textId="5FF05B32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 xml:space="preserve">Senior Public </w:t>
            </w:r>
            <w:r w:rsidR="00D14DD4">
              <w:rPr>
                <w:b/>
              </w:rPr>
              <w:t>Relations</w:t>
            </w:r>
            <w:r>
              <w:rPr>
                <w:b/>
              </w:rPr>
              <w:t xml:space="preserve"> Officer                                     2004 -2006</w:t>
            </w:r>
          </w:p>
          <w:p w14:paraId="105A57F8" w14:textId="77777777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>Grant Geophysical &amp; Unocal Ltd</w:t>
            </w:r>
          </w:p>
          <w:p w14:paraId="74ED871A" w14:textId="77777777" w:rsidR="0013780E" w:rsidRDefault="0013780E" w:rsidP="0013780E">
            <w:pPr>
              <w:rPr>
                <w:b/>
              </w:rPr>
            </w:pPr>
          </w:p>
          <w:p w14:paraId="5764F19F" w14:textId="77777777" w:rsidR="0013780E" w:rsidRDefault="0013780E" w:rsidP="0013780E">
            <w:pPr>
              <w:rPr>
                <w:b/>
              </w:rPr>
            </w:pPr>
            <w:r>
              <w:rPr>
                <w:b/>
              </w:rPr>
              <w:t>Public Relation Officer                                                   2002-2004</w:t>
            </w:r>
          </w:p>
          <w:p w14:paraId="5696404B" w14:textId="77777777" w:rsidR="0013780E" w:rsidRPr="00712DDC" w:rsidRDefault="0013780E" w:rsidP="0013780E">
            <w:pPr>
              <w:rPr>
                <w:b/>
              </w:rPr>
            </w:pPr>
            <w:r>
              <w:rPr>
                <w:b/>
              </w:rPr>
              <w:t>PGS Onshore &amp; Niko Resources Ltd</w:t>
            </w:r>
          </w:p>
          <w:p w14:paraId="4E2C2667" w14:textId="77777777" w:rsidR="006D409C" w:rsidRDefault="006D409C" w:rsidP="005D47DE"/>
          <w:p w14:paraId="7833446F" w14:textId="77777777" w:rsidR="00815C6C" w:rsidRDefault="00815C6C" w:rsidP="005D47DE"/>
          <w:p w14:paraId="4D1550DE" w14:textId="77777777" w:rsidR="00815C6C" w:rsidRDefault="00815C6C" w:rsidP="005D47DE"/>
          <w:p w14:paraId="4345F86C" w14:textId="77777777" w:rsidR="00815C6C" w:rsidRDefault="00815C6C" w:rsidP="005D47DE"/>
          <w:p w14:paraId="0DB5D722" w14:textId="3F60B2DC" w:rsidR="00815C6C" w:rsidRDefault="00815C6C" w:rsidP="005D47DE"/>
        </w:tc>
      </w:tr>
      <w:tr w:rsidR="006D409C" w14:paraId="3801A725" w14:textId="77777777" w:rsidTr="00827685">
        <w:trPr>
          <w:trHeight w:val="1080"/>
        </w:trPr>
        <w:tc>
          <w:tcPr>
            <w:tcW w:w="4421" w:type="dxa"/>
            <w:vMerge/>
            <w:vAlign w:val="bottom"/>
          </w:tcPr>
          <w:p w14:paraId="023A79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185B7609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7CBFEFB" w14:textId="3AE4F327" w:rsidR="006D409C" w:rsidRDefault="006D409C" w:rsidP="00776643">
            <w:pPr>
              <w:pStyle w:val="Heading1"/>
              <w:rPr>
                <w:b/>
              </w:rPr>
            </w:pPr>
          </w:p>
        </w:tc>
      </w:tr>
      <w:tr w:rsidR="006D409C" w14:paraId="311762DA" w14:textId="77777777" w:rsidTr="00827685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3276069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4E89C82" w14:textId="795FFE4A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1AC92183" w14:textId="32F6AED0" w:rsidR="006D409C" w:rsidRDefault="006D409C" w:rsidP="00776643">
            <w:pPr>
              <w:rPr>
                <w:b/>
              </w:rPr>
            </w:pPr>
          </w:p>
        </w:tc>
      </w:tr>
    </w:tbl>
    <w:p w14:paraId="69380AE0" w14:textId="77777777" w:rsidR="00153B84" w:rsidRDefault="00153B84" w:rsidP="005D47DE"/>
    <w:sectPr w:rsidR="00153B84" w:rsidSect="00F56513">
      <w:headerReference w:type="default" r:id="rId4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BECD" w14:textId="77777777" w:rsidR="00C3541D" w:rsidRDefault="00C3541D" w:rsidP="00C51CF5">
      <w:r>
        <w:separator/>
      </w:r>
    </w:p>
  </w:endnote>
  <w:endnote w:type="continuationSeparator" w:id="0">
    <w:p w14:paraId="3B9EF823" w14:textId="77777777" w:rsidR="00C3541D" w:rsidRDefault="00C3541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E83D" w14:textId="77777777" w:rsidR="00C3541D" w:rsidRDefault="00C3541D" w:rsidP="00C51CF5">
      <w:r>
        <w:separator/>
      </w:r>
    </w:p>
  </w:footnote>
  <w:footnote w:type="continuationSeparator" w:id="0">
    <w:p w14:paraId="441AA52D" w14:textId="77777777" w:rsidR="00C3541D" w:rsidRDefault="00C3541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53FC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FB9C8" wp14:editId="7EA6D7B0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EC31329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F7302"/>
    <w:multiLevelType w:val="hybridMultilevel"/>
    <w:tmpl w:val="5F5A65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6A28"/>
    <w:multiLevelType w:val="hybridMultilevel"/>
    <w:tmpl w:val="853A6C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4C0F"/>
    <w:multiLevelType w:val="hybridMultilevel"/>
    <w:tmpl w:val="1DB28A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14F1"/>
    <w:multiLevelType w:val="hybridMultilevel"/>
    <w:tmpl w:val="4526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8E2"/>
    <w:multiLevelType w:val="hybridMultilevel"/>
    <w:tmpl w:val="5686A9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053EF"/>
    <w:multiLevelType w:val="hybridMultilevel"/>
    <w:tmpl w:val="5C988D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0E"/>
    <w:rsid w:val="00036627"/>
    <w:rsid w:val="0004462A"/>
    <w:rsid w:val="000521EF"/>
    <w:rsid w:val="000670DA"/>
    <w:rsid w:val="000A128E"/>
    <w:rsid w:val="000A545F"/>
    <w:rsid w:val="000B424C"/>
    <w:rsid w:val="000F3BEA"/>
    <w:rsid w:val="0010314C"/>
    <w:rsid w:val="0012661F"/>
    <w:rsid w:val="00136082"/>
    <w:rsid w:val="0013780E"/>
    <w:rsid w:val="00142997"/>
    <w:rsid w:val="00153B84"/>
    <w:rsid w:val="00192508"/>
    <w:rsid w:val="00196AAB"/>
    <w:rsid w:val="001A068F"/>
    <w:rsid w:val="001A4D1A"/>
    <w:rsid w:val="001B0B3D"/>
    <w:rsid w:val="001B2793"/>
    <w:rsid w:val="001D67C0"/>
    <w:rsid w:val="00264344"/>
    <w:rsid w:val="00285D67"/>
    <w:rsid w:val="002867BC"/>
    <w:rsid w:val="002D71B9"/>
    <w:rsid w:val="002F0BF1"/>
    <w:rsid w:val="003157AB"/>
    <w:rsid w:val="00352C76"/>
    <w:rsid w:val="003560EE"/>
    <w:rsid w:val="00361206"/>
    <w:rsid w:val="003664C8"/>
    <w:rsid w:val="00386441"/>
    <w:rsid w:val="003B0DB8"/>
    <w:rsid w:val="003D0D89"/>
    <w:rsid w:val="003D78E9"/>
    <w:rsid w:val="003F477D"/>
    <w:rsid w:val="00413817"/>
    <w:rsid w:val="00431999"/>
    <w:rsid w:val="00436FF6"/>
    <w:rsid w:val="00443E2D"/>
    <w:rsid w:val="00462AB2"/>
    <w:rsid w:val="00470BEA"/>
    <w:rsid w:val="00496DC5"/>
    <w:rsid w:val="004F248B"/>
    <w:rsid w:val="00530C69"/>
    <w:rsid w:val="005547DF"/>
    <w:rsid w:val="00572086"/>
    <w:rsid w:val="00597871"/>
    <w:rsid w:val="005A35F9"/>
    <w:rsid w:val="005D47DE"/>
    <w:rsid w:val="005F364E"/>
    <w:rsid w:val="005F63BF"/>
    <w:rsid w:val="00613801"/>
    <w:rsid w:val="0062123A"/>
    <w:rsid w:val="00622F46"/>
    <w:rsid w:val="00635EF0"/>
    <w:rsid w:val="00646E75"/>
    <w:rsid w:val="00663587"/>
    <w:rsid w:val="006810A7"/>
    <w:rsid w:val="00690B0A"/>
    <w:rsid w:val="00692101"/>
    <w:rsid w:val="006965FE"/>
    <w:rsid w:val="006A4221"/>
    <w:rsid w:val="006B4984"/>
    <w:rsid w:val="006C43E4"/>
    <w:rsid w:val="006D409C"/>
    <w:rsid w:val="006D7C6A"/>
    <w:rsid w:val="006F26B7"/>
    <w:rsid w:val="00714C2C"/>
    <w:rsid w:val="00725E70"/>
    <w:rsid w:val="00734DA5"/>
    <w:rsid w:val="00744AD2"/>
    <w:rsid w:val="0076208C"/>
    <w:rsid w:val="00776643"/>
    <w:rsid w:val="00797579"/>
    <w:rsid w:val="007A1E66"/>
    <w:rsid w:val="007D0F5B"/>
    <w:rsid w:val="00803039"/>
    <w:rsid w:val="00815C6C"/>
    <w:rsid w:val="00821A45"/>
    <w:rsid w:val="00827685"/>
    <w:rsid w:val="00862972"/>
    <w:rsid w:val="00875B68"/>
    <w:rsid w:val="00876063"/>
    <w:rsid w:val="00882E29"/>
    <w:rsid w:val="008873BD"/>
    <w:rsid w:val="008A274F"/>
    <w:rsid w:val="008C0527"/>
    <w:rsid w:val="008F01CC"/>
    <w:rsid w:val="008F290E"/>
    <w:rsid w:val="008F6ECA"/>
    <w:rsid w:val="009029F1"/>
    <w:rsid w:val="009258F5"/>
    <w:rsid w:val="009416CC"/>
    <w:rsid w:val="00942045"/>
    <w:rsid w:val="00944AD7"/>
    <w:rsid w:val="00951928"/>
    <w:rsid w:val="00964B9F"/>
    <w:rsid w:val="00973027"/>
    <w:rsid w:val="00993C2D"/>
    <w:rsid w:val="009E4CD2"/>
    <w:rsid w:val="009F215D"/>
    <w:rsid w:val="009F4710"/>
    <w:rsid w:val="009F56B7"/>
    <w:rsid w:val="00A138D4"/>
    <w:rsid w:val="00A17B62"/>
    <w:rsid w:val="00A3096F"/>
    <w:rsid w:val="00A30B54"/>
    <w:rsid w:val="00A73BCA"/>
    <w:rsid w:val="00A75FCE"/>
    <w:rsid w:val="00A87DE1"/>
    <w:rsid w:val="00AA6F9A"/>
    <w:rsid w:val="00AC5509"/>
    <w:rsid w:val="00AE4B66"/>
    <w:rsid w:val="00AF4EA4"/>
    <w:rsid w:val="00B0669D"/>
    <w:rsid w:val="00B257FB"/>
    <w:rsid w:val="00B42B11"/>
    <w:rsid w:val="00B442C9"/>
    <w:rsid w:val="00B513C4"/>
    <w:rsid w:val="00B90CEF"/>
    <w:rsid w:val="00B90FD3"/>
    <w:rsid w:val="00B95D4D"/>
    <w:rsid w:val="00BB464E"/>
    <w:rsid w:val="00C228A1"/>
    <w:rsid w:val="00C27719"/>
    <w:rsid w:val="00C3541D"/>
    <w:rsid w:val="00C51CF5"/>
    <w:rsid w:val="00C55E2B"/>
    <w:rsid w:val="00C93D20"/>
    <w:rsid w:val="00CA407F"/>
    <w:rsid w:val="00CA74E0"/>
    <w:rsid w:val="00CB0AB8"/>
    <w:rsid w:val="00CB40C7"/>
    <w:rsid w:val="00CD0607"/>
    <w:rsid w:val="00CD5598"/>
    <w:rsid w:val="00CE5A3C"/>
    <w:rsid w:val="00D00A30"/>
    <w:rsid w:val="00D03400"/>
    <w:rsid w:val="00D14DD4"/>
    <w:rsid w:val="00D279D3"/>
    <w:rsid w:val="00D44C8E"/>
    <w:rsid w:val="00D617EE"/>
    <w:rsid w:val="00D74EDC"/>
    <w:rsid w:val="00D81DCF"/>
    <w:rsid w:val="00D8438A"/>
    <w:rsid w:val="00DB1764"/>
    <w:rsid w:val="00DB55EF"/>
    <w:rsid w:val="00DC1807"/>
    <w:rsid w:val="00DC71AE"/>
    <w:rsid w:val="00E54329"/>
    <w:rsid w:val="00E55D74"/>
    <w:rsid w:val="00E774C3"/>
    <w:rsid w:val="00E8541C"/>
    <w:rsid w:val="00E9010C"/>
    <w:rsid w:val="00E95518"/>
    <w:rsid w:val="00EA0256"/>
    <w:rsid w:val="00EC14DF"/>
    <w:rsid w:val="00EF2179"/>
    <w:rsid w:val="00F118E6"/>
    <w:rsid w:val="00F41392"/>
    <w:rsid w:val="00F5174D"/>
    <w:rsid w:val="00F56513"/>
    <w:rsid w:val="00F6279A"/>
    <w:rsid w:val="00FA5CB7"/>
    <w:rsid w:val="00FB191B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DCE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uiPriority w:val="99"/>
    <w:qFormat/>
    <w:rsid w:val="0013780E"/>
    <w:rPr>
      <w:rFonts w:ascii="Calibri" w:eastAsia="Calibri" w:hAnsi="Calibri" w:cs="Times New Roman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customXml" Target="ink/ink19.xml"/><Relationship Id="rId39" Type="http://schemas.openxmlformats.org/officeDocument/2006/relationships/hyperlink" Target="mailto:contactme@anytime.com" TargetMode="External"/><Relationship Id="rId21" Type="http://schemas.openxmlformats.org/officeDocument/2006/relationships/customXml" Target="ink/ink14.xml"/><Relationship Id="rId34" Type="http://schemas.openxmlformats.org/officeDocument/2006/relationships/customXml" Target="ink/ink25.xml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29" Type="http://schemas.openxmlformats.org/officeDocument/2006/relationships/customXml" Target="ink/ink21.xm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customXml" Target="ink/ink17.xml"/><Relationship Id="rId32" Type="http://schemas.openxmlformats.org/officeDocument/2006/relationships/image" Target="media/image20.png"/><Relationship Id="rId37" Type="http://schemas.openxmlformats.org/officeDocument/2006/relationships/customXml" Target="ink/ink28.xml"/><Relationship Id="rId40" Type="http://schemas.openxmlformats.org/officeDocument/2006/relationships/customXml" Target="ink/ink30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0.xml"/><Relationship Id="rId36" Type="http://schemas.openxmlformats.org/officeDocument/2006/relationships/customXml" Target="ink/ink27.xml"/><Relationship Id="rId10" Type="http://schemas.openxmlformats.org/officeDocument/2006/relationships/customXml" Target="ink/ink3.xml"/><Relationship Id="rId19" Type="http://schemas.openxmlformats.org/officeDocument/2006/relationships/customXml" Target="ink/ink12.xml"/><Relationship Id="rId31" Type="http://schemas.openxmlformats.org/officeDocument/2006/relationships/customXml" Target="ink/ink2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image" Target="media/image2.png"/><Relationship Id="rId30" Type="http://schemas.openxmlformats.org/officeDocument/2006/relationships/customXml" Target="ink/ink22.xml"/><Relationship Id="rId35" Type="http://schemas.openxmlformats.org/officeDocument/2006/relationships/customXml" Target="ink/ink26.xml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33" Type="http://schemas.openxmlformats.org/officeDocument/2006/relationships/customXml" Target="ink/ink24.xml"/><Relationship Id="rId38" Type="http://schemas.openxmlformats.org/officeDocument/2006/relationships/customXml" Target="ink/ink2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whe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62E6EEB0C94D1FAC307C8B8DD3F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217C-AE14-4E31-A827-253321E6E014}"/>
      </w:docPartPr>
      <w:docPartBody>
        <w:p w:rsidR="00971DCA" w:rsidRDefault="00E9599E">
          <w:pPr>
            <w:pStyle w:val="DA62E6EEB0C94D1FAC307C8B8DD3F723"/>
          </w:pPr>
          <w:r w:rsidRPr="00036450">
            <w:t>EDUCATION</w:t>
          </w:r>
        </w:p>
      </w:docPartBody>
    </w:docPart>
    <w:docPart>
      <w:docPartPr>
        <w:name w:val="0471992B3A414BC78C0A7BEF6375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1B2CC-D2AA-4B51-811A-D5E1E7D5AD53}"/>
      </w:docPartPr>
      <w:docPartBody>
        <w:p w:rsidR="00971DCA" w:rsidRDefault="00E9599E">
          <w:pPr>
            <w:pStyle w:val="0471992B3A414BC78C0A7BEF6375923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D7"/>
    <w:rsid w:val="003052DF"/>
    <w:rsid w:val="00346BD9"/>
    <w:rsid w:val="003B2D19"/>
    <w:rsid w:val="004F7A43"/>
    <w:rsid w:val="007D6FD7"/>
    <w:rsid w:val="00804AA2"/>
    <w:rsid w:val="00971DCA"/>
    <w:rsid w:val="00A87233"/>
    <w:rsid w:val="00B518CB"/>
    <w:rsid w:val="00B76E67"/>
    <w:rsid w:val="00C03A9D"/>
    <w:rsid w:val="00E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D6FD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2E6EEB0C94D1FAC307C8B8DD3F723">
    <w:name w:val="DA62E6EEB0C94D1FAC307C8B8DD3F723"/>
  </w:style>
  <w:style w:type="character" w:customStyle="1" w:styleId="Heading2Char">
    <w:name w:val="Heading 2 Char"/>
    <w:basedOn w:val="DefaultParagraphFont"/>
    <w:link w:val="Heading2"/>
    <w:uiPriority w:val="9"/>
    <w:rsid w:val="007D6FD7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D6FD7"/>
    <w:rPr>
      <w:color w:val="833C0B" w:themeColor="accent2" w:themeShade="80"/>
      <w:u w:val="single"/>
    </w:rPr>
  </w:style>
  <w:style w:type="paragraph" w:customStyle="1" w:styleId="0471992B3A414BC78C0A7BEF63759235">
    <w:name w:val="0471992B3A414BC78C0A7BEF63759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30.1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  <inkml:trace contextRef="#ctx0" brushRef="#br0" timeOffset="352.25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21.7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20.2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18.8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8.5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  <inkml:trace contextRef="#ctx0" brushRef="#br0" timeOffset="348.12">0 1,'0'0</inkml:trace>
  <inkml:trace contextRef="#ctx0" brushRef="#br0" timeOffset="349.12">0 1,'0'0</inkml:trace>
  <inkml:trace contextRef="#ctx0" brushRef="#br0" timeOffset="740.56">0 1,'0'0</inkml:trace>
  <inkml:trace contextRef="#ctx0" brushRef="#br0" timeOffset="741.56">0 1,'0'0</inkml:trace>
  <inkml:trace contextRef="#ctx0" brushRef="#br0" timeOffset="742.56">0 1,'0'0</inkml:trace>
  <inkml:trace contextRef="#ctx0" brushRef="#br0" timeOffset="1080.91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25.1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28.9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  <inkml:trace contextRef="#ctx0" brushRef="#br0" timeOffset="360.6">0 1,'0'0</inkml:trace>
  <inkml:trace contextRef="#ctx0" brushRef="#br0" timeOffset="705.18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26.3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5.6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0,'-1'0</inkml:trace>
  <inkml:trace contextRef="#ctx0" brushRef="#br0" timeOffset="541.72">1 0,'-1'0</inkml:trace>
  <inkml:trace contextRef="#ctx0" brushRef="#br0" timeOffset="916.68">1 0,'-1'0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20.4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2.0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  <inkml:trace contextRef="#ctx0" brushRef="#br0" timeOffset="338.96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27.9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49.5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48.6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7.5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  <inkml:trace contextRef="#ctx0" brushRef="#br0" timeOffset="339.84">0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5.6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4.4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3.3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34.7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28.6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2.2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27.4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9.2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0.7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7.9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2:41.6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4.7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53.4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  <inkml:trace contextRef="#ctx0" brushRef="#br0" timeOffset="335.67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3:10.0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11:44:22.9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2022-02-10T10:52:00Z</dcterms:created>
  <dcterms:modified xsi:type="dcterms:W3CDTF">2022-05-09T08:14:00Z</dcterms:modified>
</cp:coreProperties>
</file>